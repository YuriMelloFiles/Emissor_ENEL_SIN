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866586914"/>
        <w:docPartObj>
          <w:docPartGallery w:val="Cover Pages"/>
          <w:docPartUnique/>
        </w:docPartObj>
      </w:sdtPr>
      <w:sdtEndPr>
        <w:rPr>
          <w:b/>
          <w:sz w:val="20"/>
        </w:rPr>
      </w:sdtEndPr>
      <w:sdtContent>
        <w:p w14:paraId="14E1BA5D" w14:textId="4DE34CFD" w:rsidR="00875741" w:rsidRDefault="00875741">
          <w:pPr>
            <w:pStyle w:val="SemEspaamento"/>
            <w:rPr>
              <w:sz w:val="2"/>
            </w:rPr>
          </w:pPr>
        </w:p>
        <w:p w14:paraId="32B73736" w14:textId="073530FD" w:rsidR="00875741" w:rsidRDefault="00875741"/>
        <w:p w14:paraId="39CDD9A6" w14:textId="42A49C2A" w:rsidR="004C6938" w:rsidRDefault="004C6938">
          <w:pPr>
            <w:spacing w:line="259" w:lineRule="auto"/>
            <w:jc w:val="left"/>
            <w:rPr>
              <w:b/>
            </w:rPr>
          </w:pPr>
        </w:p>
        <w:p w14:paraId="292396A3" w14:textId="2E9DA5BC" w:rsidR="004C6938" w:rsidRDefault="004C6938">
          <w:pPr>
            <w:spacing w:line="259" w:lineRule="auto"/>
            <w:jc w:val="left"/>
            <w:rPr>
              <w:b/>
            </w:rPr>
          </w:pPr>
        </w:p>
        <w:p w14:paraId="5556C32E" w14:textId="0152490A" w:rsidR="004C6938" w:rsidRDefault="004C6938">
          <w:pPr>
            <w:spacing w:line="259" w:lineRule="auto"/>
            <w:jc w:val="left"/>
            <w:rPr>
              <w:b/>
            </w:rPr>
          </w:pPr>
        </w:p>
        <w:p w14:paraId="7C8A9EFD" w14:textId="6D664F4E" w:rsidR="004C6938" w:rsidRDefault="004C6938">
          <w:pPr>
            <w:spacing w:line="259" w:lineRule="auto"/>
            <w:jc w:val="left"/>
            <w:rPr>
              <w:b/>
            </w:rPr>
          </w:pPr>
        </w:p>
        <w:p w14:paraId="6D024399" w14:textId="51315B1B" w:rsidR="004C6938" w:rsidRDefault="004C6938">
          <w:pPr>
            <w:spacing w:line="259" w:lineRule="auto"/>
            <w:jc w:val="left"/>
            <w:rPr>
              <w:b/>
            </w:rPr>
          </w:pPr>
        </w:p>
        <w:p w14:paraId="0AE82FCF" w14:textId="29249C62" w:rsidR="009F47B9" w:rsidRDefault="009F47B9">
          <w:pPr>
            <w:spacing w:line="259" w:lineRule="auto"/>
            <w:jc w:val="left"/>
            <w:rPr>
              <w:b/>
            </w:rPr>
          </w:pPr>
        </w:p>
        <w:p w14:paraId="087EC8FB" w14:textId="2FB2A298" w:rsidR="009F47B9" w:rsidRDefault="009F47B9">
          <w:pPr>
            <w:spacing w:line="259" w:lineRule="auto"/>
            <w:jc w:val="left"/>
            <w:rPr>
              <w:b/>
            </w:rPr>
          </w:pPr>
        </w:p>
        <w:p w14:paraId="02F1022E" w14:textId="20A1AF4A" w:rsidR="009F47B9" w:rsidRDefault="00B62EA1">
          <w:pPr>
            <w:spacing w:line="259" w:lineRule="auto"/>
            <w:jc w:val="left"/>
            <w:rPr>
              <w:b/>
            </w:rPr>
          </w:pPr>
          <w:r w:rsidRPr="008F1F78">
            <w:rPr>
              <w:b/>
              <w:noProof/>
              <w:lang w:eastAsia="pt-BR"/>
            </w:rPr>
            <w:drawing>
              <wp:anchor distT="0" distB="0" distL="114300" distR="114300" simplePos="0" relativeHeight="251666432" behindDoc="0" locked="0" layoutInCell="1" allowOverlap="1" wp14:anchorId="7F6AC9C1" wp14:editId="69EF8909">
                <wp:simplePos x="0" y="0"/>
                <wp:positionH relativeFrom="page">
                  <wp:posOffset>2303780</wp:posOffset>
                </wp:positionH>
                <wp:positionV relativeFrom="paragraph">
                  <wp:posOffset>8890</wp:posOffset>
                </wp:positionV>
                <wp:extent cx="3238500" cy="1143000"/>
                <wp:effectExtent l="0" t="0" r="0" b="0"/>
                <wp:wrapNone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6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B05C8C3" w14:textId="073BEA8C" w:rsidR="00B62EA1" w:rsidRDefault="00B62EA1" w:rsidP="00B62EA1">
          <w:pPr>
            <w:pStyle w:val="Ttulo"/>
          </w:pPr>
        </w:p>
        <w:p w14:paraId="50134B81" w14:textId="77777777" w:rsidR="00B62EA1" w:rsidRDefault="00B62EA1" w:rsidP="00B62EA1">
          <w:pPr>
            <w:pStyle w:val="Ttulo"/>
          </w:pPr>
        </w:p>
        <w:p w14:paraId="5914DA25" w14:textId="77777777" w:rsidR="00B62EA1" w:rsidRDefault="00B62EA1" w:rsidP="00B62EA1">
          <w:pPr>
            <w:pStyle w:val="Ttulo"/>
          </w:pPr>
        </w:p>
        <w:p w14:paraId="7ECBB86B" w14:textId="4BCB80B1" w:rsidR="00B62EA1" w:rsidRDefault="00B62EA1" w:rsidP="00B62EA1">
          <w:pPr>
            <w:pStyle w:val="Ttulo"/>
          </w:pPr>
          <w:r w:rsidRPr="000208CB">
            <w:t>RELAÇÃO DE CARGA INSTALADA</w:t>
          </w:r>
        </w:p>
        <w:p w14:paraId="105EDCE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224D72D2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103AA12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34453E3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5F70B725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022EE74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C6A4FCD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7584453C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E6116DD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DB71718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3FDC279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091A4BC4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0D94D55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3B789962" w14:textId="77777777" w:rsidR="00875741" w:rsidRDefault="00875741">
          <w:pPr>
            <w:spacing w:line="259" w:lineRule="auto"/>
            <w:jc w:val="left"/>
          </w:pPr>
          <w:r>
            <w:rPr>
              <w:b/>
            </w:rPr>
            <w:br w:type="page"/>
          </w:r>
        </w:p>
      </w:sdtContent>
    </w:sdt>
    <w:sdt>
      <w:sdtPr>
        <w:rPr>
          <w:rFonts w:ascii="Arial" w:hAnsi="Arial"/>
          <w:b w:val="0"/>
          <w:color w:val="auto"/>
          <w:sz w:val="20"/>
          <w:lang w:eastAsia="en-US"/>
        </w:rPr>
        <w:id w:val="-13840214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A126D6" w14:textId="77777777" w:rsidR="00282CCC" w:rsidRDefault="008F1F78">
          <w:pPr>
            <w:pStyle w:val="CabealhodoSumrio"/>
          </w:pPr>
          <w:r w:rsidRPr="002F38AD"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08429D13" wp14:editId="7E90A915">
                <wp:simplePos x="0" y="0"/>
                <wp:positionH relativeFrom="column">
                  <wp:posOffset>15240</wp:posOffset>
                </wp:positionH>
                <wp:positionV relativeFrom="paragraph">
                  <wp:posOffset>-51435</wp:posOffset>
                </wp:positionV>
                <wp:extent cx="2495550" cy="1584960"/>
                <wp:effectExtent l="57150" t="0" r="0" b="34290"/>
                <wp:wrapNone/>
                <wp:docPr id="17" name="Image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ILTC\Desktop\bg-sinerg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 rot="21419888">
                          <a:off x="0" y="0"/>
                          <a:ext cx="249555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D5B983C" w14:textId="20AF87E6" w:rsidR="008F1F78" w:rsidRDefault="008F1F78" w:rsidP="008F1F78">
          <w:pPr>
            <w:pStyle w:val="CabealhodoSumrio"/>
            <w:ind w:left="708" w:firstLine="708"/>
            <w:rPr>
              <w:color w:val="FFFFFF" w:themeColor="background1"/>
            </w:rPr>
          </w:pPr>
        </w:p>
        <w:p w14:paraId="6DEC3459" w14:textId="77777777" w:rsidR="00282CCC" w:rsidRPr="008F1F78" w:rsidRDefault="00282CCC" w:rsidP="008F1F78">
          <w:pPr>
            <w:pStyle w:val="CabealhodoSumrio"/>
            <w:ind w:left="708" w:firstLine="708"/>
            <w:rPr>
              <w:color w:val="FFFFFF" w:themeColor="background1"/>
              <w:sz w:val="40"/>
              <w:szCs w:val="28"/>
            </w:rPr>
          </w:pPr>
          <w:r w:rsidRPr="008F1F78">
            <w:rPr>
              <w:color w:val="FFFFFF" w:themeColor="background1"/>
              <w:sz w:val="40"/>
              <w:szCs w:val="28"/>
            </w:rPr>
            <w:t>Sumário</w:t>
          </w:r>
        </w:p>
        <w:p w14:paraId="19A13298" w14:textId="77777777" w:rsidR="008F1F78" w:rsidRDefault="008F1F78" w:rsidP="008F1F78">
          <w:pPr>
            <w:rPr>
              <w:lang w:eastAsia="pt-BR"/>
            </w:rPr>
          </w:pPr>
        </w:p>
        <w:p w14:paraId="581EB939" w14:textId="77777777" w:rsidR="008F1F78" w:rsidRDefault="008F1F78" w:rsidP="008F1F78">
          <w:pPr>
            <w:rPr>
              <w:lang w:eastAsia="pt-BR"/>
            </w:rPr>
          </w:pPr>
        </w:p>
        <w:p w14:paraId="2DB4AEE7" w14:textId="77777777" w:rsidR="008F1F78" w:rsidRPr="008F1F78" w:rsidRDefault="008F1F78" w:rsidP="008F1F78">
          <w:pPr>
            <w:rPr>
              <w:lang w:eastAsia="pt-BR"/>
            </w:rPr>
          </w:pPr>
        </w:p>
        <w:p w14:paraId="43C2F8E4" w14:textId="1DF26DD2" w:rsidR="00621DE0" w:rsidRDefault="00282CC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84136" w:history="1">
            <w:r w:rsidR="00621DE0" w:rsidRPr="008A61C8">
              <w:rPr>
                <w:rStyle w:val="Hyperlink"/>
              </w:rPr>
              <w:t>1</w:t>
            </w:r>
            <w:r w:rsidR="00621DE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621DE0" w:rsidRPr="008A61C8">
              <w:rPr>
                <w:rStyle w:val="Hyperlink"/>
              </w:rPr>
              <w:t>Dados do cliente</w:t>
            </w:r>
            <w:r w:rsidR="00621DE0">
              <w:rPr>
                <w:webHidden/>
              </w:rPr>
              <w:tab/>
            </w:r>
            <w:r w:rsidR="00621DE0">
              <w:rPr>
                <w:webHidden/>
              </w:rPr>
              <w:fldChar w:fldCharType="begin"/>
            </w:r>
            <w:r w:rsidR="00621DE0">
              <w:rPr>
                <w:webHidden/>
              </w:rPr>
              <w:instrText xml:space="preserve"> PAGEREF _Toc106784136 \h </w:instrText>
            </w:r>
            <w:r w:rsidR="00621DE0">
              <w:rPr>
                <w:webHidden/>
              </w:rPr>
            </w:r>
            <w:r w:rsidR="00621DE0">
              <w:rPr>
                <w:webHidden/>
              </w:rPr>
              <w:fldChar w:fldCharType="separate"/>
            </w:r>
            <w:r w:rsidR="00621DE0">
              <w:rPr>
                <w:webHidden/>
              </w:rPr>
              <w:t>1</w:t>
            </w:r>
            <w:r w:rsidR="00621DE0">
              <w:rPr>
                <w:webHidden/>
              </w:rPr>
              <w:fldChar w:fldCharType="end"/>
            </w:r>
          </w:hyperlink>
        </w:p>
        <w:p w14:paraId="29D32835" w14:textId="60CF3E12" w:rsidR="00621DE0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6784137" w:history="1">
            <w:r w:rsidR="00621DE0" w:rsidRPr="008A61C8">
              <w:rPr>
                <w:rStyle w:val="Hyperlink"/>
              </w:rPr>
              <w:t>2</w:t>
            </w:r>
            <w:r w:rsidR="00621DE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621DE0" w:rsidRPr="008A61C8">
              <w:rPr>
                <w:rStyle w:val="Hyperlink"/>
              </w:rPr>
              <w:t>Introdução</w:t>
            </w:r>
            <w:r w:rsidR="00621DE0">
              <w:rPr>
                <w:webHidden/>
              </w:rPr>
              <w:tab/>
            </w:r>
            <w:r w:rsidR="00621DE0">
              <w:rPr>
                <w:webHidden/>
              </w:rPr>
              <w:fldChar w:fldCharType="begin"/>
            </w:r>
            <w:r w:rsidR="00621DE0">
              <w:rPr>
                <w:webHidden/>
              </w:rPr>
              <w:instrText xml:space="preserve"> PAGEREF _Toc106784137 \h </w:instrText>
            </w:r>
            <w:r w:rsidR="00621DE0">
              <w:rPr>
                <w:webHidden/>
              </w:rPr>
            </w:r>
            <w:r w:rsidR="00621DE0">
              <w:rPr>
                <w:webHidden/>
              </w:rPr>
              <w:fldChar w:fldCharType="separate"/>
            </w:r>
            <w:r w:rsidR="00621DE0">
              <w:rPr>
                <w:webHidden/>
              </w:rPr>
              <w:t>1</w:t>
            </w:r>
            <w:r w:rsidR="00621DE0">
              <w:rPr>
                <w:webHidden/>
              </w:rPr>
              <w:fldChar w:fldCharType="end"/>
            </w:r>
          </w:hyperlink>
        </w:p>
        <w:p w14:paraId="24BA49E1" w14:textId="374933FA" w:rsidR="00621DE0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6784138" w:history="1">
            <w:r w:rsidR="00621DE0" w:rsidRPr="008A61C8">
              <w:rPr>
                <w:rStyle w:val="Hyperlink"/>
              </w:rPr>
              <w:t>3</w:t>
            </w:r>
            <w:r w:rsidR="00621DE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621DE0" w:rsidRPr="008A61C8">
              <w:rPr>
                <w:rStyle w:val="Hyperlink"/>
              </w:rPr>
              <w:t>Relação de cargas instaladas e Demanda da instalação</w:t>
            </w:r>
            <w:r w:rsidR="00621DE0">
              <w:rPr>
                <w:webHidden/>
              </w:rPr>
              <w:tab/>
            </w:r>
            <w:r w:rsidR="00621DE0">
              <w:rPr>
                <w:webHidden/>
              </w:rPr>
              <w:fldChar w:fldCharType="begin"/>
            </w:r>
            <w:r w:rsidR="00621DE0">
              <w:rPr>
                <w:webHidden/>
              </w:rPr>
              <w:instrText xml:space="preserve"> PAGEREF _Toc106784138 \h </w:instrText>
            </w:r>
            <w:r w:rsidR="00621DE0">
              <w:rPr>
                <w:webHidden/>
              </w:rPr>
            </w:r>
            <w:r w:rsidR="00621DE0">
              <w:rPr>
                <w:webHidden/>
              </w:rPr>
              <w:fldChar w:fldCharType="separate"/>
            </w:r>
            <w:r w:rsidR="00621DE0">
              <w:rPr>
                <w:webHidden/>
              </w:rPr>
              <w:t>1</w:t>
            </w:r>
            <w:r w:rsidR="00621DE0">
              <w:rPr>
                <w:webHidden/>
              </w:rPr>
              <w:fldChar w:fldCharType="end"/>
            </w:r>
          </w:hyperlink>
        </w:p>
        <w:p w14:paraId="19B1014D" w14:textId="0706A316" w:rsidR="00621DE0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6784139" w:history="1">
            <w:r w:rsidR="00621DE0" w:rsidRPr="008A61C8">
              <w:rPr>
                <w:rStyle w:val="Hyperlink"/>
              </w:rPr>
              <w:t>4</w:t>
            </w:r>
            <w:r w:rsidR="00621DE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621DE0" w:rsidRPr="008A61C8">
              <w:rPr>
                <w:rStyle w:val="Hyperlink"/>
              </w:rPr>
              <w:t>Responsável Técnico</w:t>
            </w:r>
            <w:r w:rsidR="00621DE0">
              <w:rPr>
                <w:webHidden/>
              </w:rPr>
              <w:tab/>
            </w:r>
            <w:r w:rsidR="00621DE0">
              <w:rPr>
                <w:webHidden/>
              </w:rPr>
              <w:fldChar w:fldCharType="begin"/>
            </w:r>
            <w:r w:rsidR="00621DE0">
              <w:rPr>
                <w:webHidden/>
              </w:rPr>
              <w:instrText xml:space="preserve"> PAGEREF _Toc106784139 \h </w:instrText>
            </w:r>
            <w:r w:rsidR="00621DE0">
              <w:rPr>
                <w:webHidden/>
              </w:rPr>
            </w:r>
            <w:r w:rsidR="00621DE0">
              <w:rPr>
                <w:webHidden/>
              </w:rPr>
              <w:fldChar w:fldCharType="separate"/>
            </w:r>
            <w:r w:rsidR="00621DE0">
              <w:rPr>
                <w:webHidden/>
              </w:rPr>
              <w:t>1</w:t>
            </w:r>
            <w:r w:rsidR="00621DE0">
              <w:rPr>
                <w:webHidden/>
              </w:rPr>
              <w:fldChar w:fldCharType="end"/>
            </w:r>
          </w:hyperlink>
        </w:p>
        <w:p w14:paraId="799C4259" w14:textId="368BA22B" w:rsidR="00282CCC" w:rsidRDefault="00282CCC">
          <w:r>
            <w:rPr>
              <w:b/>
              <w:bCs/>
            </w:rPr>
            <w:fldChar w:fldCharType="end"/>
          </w:r>
        </w:p>
      </w:sdtContent>
    </w:sdt>
    <w:p w14:paraId="7AAA3C60" w14:textId="77777777" w:rsidR="008F1F78" w:rsidRDefault="008F1F78" w:rsidP="009471BC">
      <w:pPr>
        <w:pStyle w:val="Ttulo"/>
        <w:sectPr w:rsidR="008F1F78" w:rsidSect="00E96712">
          <w:footerReference w:type="default" r:id="rId10"/>
          <w:pgSz w:w="11906" w:h="16838" w:code="9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736F5947" w14:textId="77777777" w:rsidR="00A31D30" w:rsidRDefault="00A31D30" w:rsidP="00A31D30">
      <w:pPr>
        <w:spacing w:line="240" w:lineRule="auto"/>
        <w:jc w:val="center"/>
        <w:rPr>
          <w:b/>
          <w:bCs/>
          <w:color w:val="1F3864" w:themeColor="accent1" w:themeShade="80"/>
          <w:sz w:val="36"/>
          <w:szCs w:val="40"/>
        </w:rPr>
      </w:pPr>
      <w:r w:rsidRPr="00EA64F7">
        <w:rPr>
          <w:b/>
          <w:bCs/>
          <w:color w:val="1F3864" w:themeColor="accent1" w:themeShade="80"/>
          <w:sz w:val="36"/>
          <w:szCs w:val="40"/>
        </w:rPr>
        <w:lastRenderedPageBreak/>
        <w:t>MD 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NumProjeto</w:t>
      </w:r>
      <w:proofErr w:type="spellEnd"/>
      <w:r w:rsidRPr="00EA64F7">
        <w:rPr>
          <w:b/>
          <w:bCs/>
          <w:color w:val="1F3864" w:themeColor="accent1" w:themeShade="80"/>
          <w:sz w:val="36"/>
          <w:szCs w:val="40"/>
        </w:rPr>
        <w:t xml:space="preserve"> – 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NomeUsina</w:t>
      </w:r>
      <w:proofErr w:type="spellEnd"/>
    </w:p>
    <w:p w14:paraId="11C0EE22" w14:textId="5C4DE2FA" w:rsidR="00A31D30" w:rsidRPr="00A31D30" w:rsidRDefault="00A31D30" w:rsidP="00A31D30">
      <w:pPr>
        <w:spacing w:line="240" w:lineRule="auto"/>
        <w:jc w:val="center"/>
        <w:rPr>
          <w:b/>
          <w:bCs/>
          <w:color w:val="1F3864" w:themeColor="accent1" w:themeShade="80"/>
          <w:sz w:val="36"/>
          <w:szCs w:val="40"/>
        </w:rPr>
      </w:pPr>
      <w:r w:rsidRPr="00A31D30">
        <w:rPr>
          <w:b/>
          <w:bCs/>
          <w:color w:val="1F3864" w:themeColor="accent1" w:themeShade="80"/>
          <w:sz w:val="36"/>
          <w:szCs w:val="40"/>
        </w:rPr>
        <w:t>R</w:t>
      </w:r>
      <w:r w:rsidRPr="00A31D30">
        <w:rPr>
          <w:b/>
          <w:bCs/>
          <w:color w:val="1F3864" w:themeColor="accent1" w:themeShade="80"/>
          <w:sz w:val="36"/>
          <w:szCs w:val="40"/>
        </w:rPr>
        <w:t>elação</w:t>
      </w:r>
      <w:r w:rsidRPr="00A31D30">
        <w:rPr>
          <w:b/>
          <w:bCs/>
          <w:color w:val="1F3864" w:themeColor="accent1" w:themeShade="80"/>
          <w:sz w:val="36"/>
          <w:szCs w:val="40"/>
        </w:rPr>
        <w:t xml:space="preserve"> D</w:t>
      </w:r>
      <w:r w:rsidRPr="00A31D30">
        <w:rPr>
          <w:b/>
          <w:bCs/>
          <w:color w:val="1F3864" w:themeColor="accent1" w:themeShade="80"/>
          <w:sz w:val="36"/>
          <w:szCs w:val="40"/>
        </w:rPr>
        <w:t>e</w:t>
      </w:r>
      <w:r w:rsidRPr="00A31D30">
        <w:rPr>
          <w:b/>
          <w:bCs/>
          <w:color w:val="1F3864" w:themeColor="accent1" w:themeShade="80"/>
          <w:sz w:val="36"/>
          <w:szCs w:val="40"/>
        </w:rPr>
        <w:t xml:space="preserve"> C</w:t>
      </w:r>
      <w:r w:rsidRPr="00A31D30">
        <w:rPr>
          <w:b/>
          <w:bCs/>
          <w:color w:val="1F3864" w:themeColor="accent1" w:themeShade="80"/>
          <w:sz w:val="36"/>
          <w:szCs w:val="40"/>
        </w:rPr>
        <w:t>arga</w:t>
      </w:r>
      <w:r w:rsidRPr="00A31D30">
        <w:rPr>
          <w:b/>
          <w:bCs/>
          <w:color w:val="1F3864" w:themeColor="accent1" w:themeShade="80"/>
          <w:sz w:val="36"/>
          <w:szCs w:val="40"/>
        </w:rPr>
        <w:t xml:space="preserve"> I</w:t>
      </w:r>
      <w:r w:rsidRPr="00A31D30">
        <w:rPr>
          <w:b/>
          <w:bCs/>
          <w:color w:val="1F3864" w:themeColor="accent1" w:themeShade="80"/>
          <w:sz w:val="36"/>
          <w:szCs w:val="40"/>
        </w:rPr>
        <w:t>nstalada</w:t>
      </w:r>
    </w:p>
    <w:p w14:paraId="54ED0246" w14:textId="03DBD90C" w:rsidR="00A31D30" w:rsidRPr="00A31D30" w:rsidRDefault="00A31D30" w:rsidP="00A31D30">
      <w:pPr>
        <w:spacing w:line="240" w:lineRule="auto"/>
        <w:jc w:val="center"/>
        <w:rPr>
          <w:b/>
          <w:bCs/>
          <w:color w:val="1F3864" w:themeColor="accent1" w:themeShade="80"/>
          <w:sz w:val="36"/>
          <w:szCs w:val="40"/>
        </w:rPr>
      </w:pPr>
      <w:r w:rsidRPr="00EA64F7">
        <w:rPr>
          <w:b/>
          <w:bCs/>
          <w:color w:val="1F3864" w:themeColor="accent1" w:themeShade="80"/>
          <w:sz w:val="36"/>
          <w:szCs w:val="40"/>
        </w:rPr>
        <w:t>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Cidade</w:t>
      </w:r>
      <w:r>
        <w:rPr>
          <w:b/>
          <w:bCs/>
          <w:color w:val="1F3864" w:themeColor="accent1" w:themeShade="80"/>
          <w:sz w:val="36"/>
          <w:szCs w:val="40"/>
        </w:rPr>
        <w:t>Enel</w:t>
      </w:r>
      <w:proofErr w:type="spellEnd"/>
      <w:r w:rsidRPr="00EA64F7">
        <w:rPr>
          <w:b/>
          <w:bCs/>
          <w:color w:val="1F3864" w:themeColor="accent1" w:themeShade="80"/>
          <w:sz w:val="36"/>
          <w:szCs w:val="40"/>
        </w:rPr>
        <w:t xml:space="preserve"> - RJ</w:t>
      </w:r>
    </w:p>
    <w:p w14:paraId="464268AB" w14:textId="5AF50FB4" w:rsidR="00F453B5" w:rsidRDefault="00AF4274" w:rsidP="00AF4274">
      <w:pPr>
        <w:pStyle w:val="Ttulo1"/>
      </w:pPr>
      <w:bookmarkStart w:id="0" w:name="_Toc106784136"/>
      <w:r>
        <w:t xml:space="preserve">Dados do </w:t>
      </w:r>
      <w:r w:rsidR="000E2C54">
        <w:t>c</w:t>
      </w:r>
      <w:r>
        <w:t>liente</w:t>
      </w:r>
      <w:bookmarkEnd w:id="0"/>
    </w:p>
    <w:p w14:paraId="448C4968" w14:textId="70057B23" w:rsidR="00E831D9" w:rsidRDefault="00A2729A" w:rsidP="00D41750">
      <w:r>
        <w:t>Nome do Cliente:</w:t>
      </w:r>
      <w:r w:rsidR="00053864" w:rsidRPr="00053864">
        <w:t xml:space="preserve"> </w:t>
      </w:r>
      <w:r w:rsidR="00A31D30">
        <w:t>$</w:t>
      </w:r>
      <w:proofErr w:type="spellStart"/>
      <w:r w:rsidR="00A31D30">
        <w:t>TitularUc</w:t>
      </w:r>
      <w:proofErr w:type="spellEnd"/>
    </w:p>
    <w:p w14:paraId="1BF58D44" w14:textId="1BB04A00" w:rsidR="00E75A88" w:rsidRDefault="00A2729A" w:rsidP="00097E94">
      <w:r>
        <w:t>CNPJ:</w:t>
      </w:r>
      <w:r w:rsidR="00A31D30">
        <w:t xml:space="preserve"> </w:t>
      </w:r>
      <w:r w:rsidR="00A31D30">
        <w:t>$CNPJ</w:t>
      </w:r>
      <w:r w:rsidR="00A31D30">
        <w:t xml:space="preserve"> </w:t>
      </w:r>
    </w:p>
    <w:p w14:paraId="71AB3AFC" w14:textId="6EBFF5E4" w:rsidR="00A2729A" w:rsidRDefault="00A2729A" w:rsidP="00097E94">
      <w:r>
        <w:t>Endereço:</w:t>
      </w:r>
      <w:r w:rsidR="00F45207" w:rsidRPr="00F45207">
        <w:t xml:space="preserve"> </w:t>
      </w:r>
      <w:r w:rsidR="00F45207">
        <w:t>$</w:t>
      </w:r>
      <w:proofErr w:type="spellStart"/>
      <w:r w:rsidR="00F45207">
        <w:t>RuaEnel</w:t>
      </w:r>
      <w:proofErr w:type="spellEnd"/>
      <w:r w:rsidR="00F45207">
        <w:t>, $</w:t>
      </w:r>
      <w:proofErr w:type="spellStart"/>
      <w:r w:rsidR="00F45207">
        <w:t>NrEnel</w:t>
      </w:r>
      <w:proofErr w:type="spellEnd"/>
      <w:r w:rsidR="00F45207">
        <w:t>, $</w:t>
      </w:r>
      <w:proofErr w:type="spellStart"/>
      <w:r w:rsidR="00F45207">
        <w:t>BairroEnel</w:t>
      </w:r>
      <w:proofErr w:type="spellEnd"/>
      <w:r w:rsidR="00F45207">
        <w:t>, $</w:t>
      </w:r>
      <w:proofErr w:type="spellStart"/>
      <w:r w:rsidR="00F45207">
        <w:t>CidadeEnel</w:t>
      </w:r>
      <w:proofErr w:type="spellEnd"/>
      <w:r w:rsidR="00F45207">
        <w:t>, $</w:t>
      </w:r>
      <w:proofErr w:type="spellStart"/>
      <w:r w:rsidR="00F45207">
        <w:t>CepEnel</w:t>
      </w:r>
      <w:proofErr w:type="spellEnd"/>
      <w:r w:rsidR="00F45207">
        <w:t>.</w:t>
      </w:r>
    </w:p>
    <w:p w14:paraId="708AA9A3" w14:textId="7F47EC00" w:rsidR="00A2729A" w:rsidRDefault="00A2729A" w:rsidP="00D41143">
      <w:r>
        <w:t xml:space="preserve">Número da UC: </w:t>
      </w:r>
      <w:bookmarkStart w:id="1" w:name="_Hlk39586617"/>
      <w:r w:rsidR="00F45207">
        <w:t>$</w:t>
      </w:r>
      <w:proofErr w:type="spellStart"/>
      <w:r w:rsidR="00F45207">
        <w:t>NumeroUc</w:t>
      </w:r>
      <w:proofErr w:type="spellEnd"/>
    </w:p>
    <w:p w14:paraId="3186A72C" w14:textId="78F717F4" w:rsidR="00750BFC" w:rsidRDefault="00750BFC" w:rsidP="00D41143">
      <w:pPr>
        <w:rPr>
          <w:rFonts w:ascii="ArialMT" w:hAnsi="ArialMT"/>
          <w:color w:val="000000"/>
          <w:szCs w:val="20"/>
        </w:rPr>
      </w:pPr>
      <w:r w:rsidRPr="00750BFC">
        <w:rPr>
          <w:rFonts w:ascii="ArialMT" w:hAnsi="ArialMT"/>
          <w:color w:val="000000"/>
          <w:szCs w:val="20"/>
        </w:rPr>
        <w:t>Tensão primária de distribuição:</w:t>
      </w:r>
      <w:r w:rsidR="0084139D">
        <w:rPr>
          <w:rFonts w:ascii="ArialMT" w:hAnsi="ArialMT"/>
          <w:color w:val="000000"/>
          <w:szCs w:val="20"/>
        </w:rPr>
        <w:t xml:space="preserve"> </w:t>
      </w:r>
      <w:r w:rsidR="00F45207">
        <w:t>13,8</w:t>
      </w:r>
      <w:r w:rsidR="0084139D">
        <w:rPr>
          <w:noProof/>
        </w:rPr>
        <w:t xml:space="preserve"> </w:t>
      </w:r>
      <w:r w:rsidR="0084139D" w:rsidRPr="0084139D">
        <w:rPr>
          <w:rFonts w:ascii="ArialMT" w:hAnsi="ArialMT"/>
          <w:color w:val="000000"/>
          <w:szCs w:val="20"/>
        </w:rPr>
        <w:t>kV</w:t>
      </w:r>
    </w:p>
    <w:p w14:paraId="0DF52DDB" w14:textId="3D1DF25E" w:rsidR="00750BFC" w:rsidRDefault="00750BFC" w:rsidP="00D41143">
      <w:pPr>
        <w:rPr>
          <w:noProof/>
        </w:rPr>
      </w:pPr>
      <w:r w:rsidRPr="00750BFC">
        <w:rPr>
          <w:rFonts w:ascii="ArialMT" w:hAnsi="ArialMT"/>
          <w:color w:val="000000"/>
          <w:szCs w:val="20"/>
        </w:rPr>
        <w:t>Potência total da subestação plena:</w:t>
      </w:r>
      <w:r w:rsidR="00F45207">
        <w:rPr>
          <w:rFonts w:ascii="ArialMT" w:hAnsi="ArialMT"/>
          <w:color w:val="000000"/>
          <w:szCs w:val="20"/>
        </w:rPr>
        <w:t xml:space="preserve"> $</w:t>
      </w:r>
      <w:proofErr w:type="spellStart"/>
      <w:r w:rsidR="00F45207" w:rsidRPr="00F45207">
        <w:rPr>
          <w:rFonts w:ascii="ArialMT" w:hAnsi="ArialMT"/>
          <w:color w:val="000000"/>
          <w:szCs w:val="20"/>
        </w:rPr>
        <w:t>PotenciaTotalTransformadores</w:t>
      </w:r>
      <w:proofErr w:type="spellEnd"/>
      <w:r w:rsidR="0084139D">
        <w:rPr>
          <w:rFonts w:ascii="ArialMT" w:hAnsi="ArialMT"/>
          <w:color w:val="000000"/>
          <w:szCs w:val="20"/>
        </w:rPr>
        <w:t xml:space="preserve"> </w:t>
      </w:r>
      <w:r w:rsidR="00302798" w:rsidRPr="0084139D">
        <w:rPr>
          <w:rFonts w:ascii="ArialMT" w:hAnsi="ArialMT"/>
          <w:color w:val="000000"/>
          <w:szCs w:val="20"/>
        </w:rPr>
        <w:t>kVA</w:t>
      </w:r>
    </w:p>
    <w:p w14:paraId="28EF0AA0" w14:textId="603F95EA" w:rsidR="00750BFC" w:rsidRDefault="00750BFC" w:rsidP="00D41143">
      <w:r w:rsidRPr="00750BFC">
        <w:rPr>
          <w:rFonts w:ascii="ArialMT" w:hAnsi="ArialMT"/>
          <w:color w:val="000000"/>
          <w:szCs w:val="20"/>
        </w:rPr>
        <w:t>Número de Transformadores:</w:t>
      </w:r>
      <w:r w:rsidR="0084139D">
        <w:rPr>
          <w:rFonts w:ascii="ArialMT" w:hAnsi="ArialMT"/>
          <w:color w:val="000000"/>
          <w:szCs w:val="20"/>
        </w:rPr>
        <w:t xml:space="preserve"> </w:t>
      </w:r>
      <w:r w:rsidR="00F45207" w:rsidRPr="00DB3CA1">
        <w:t>$</w:t>
      </w:r>
      <w:proofErr w:type="spellStart"/>
      <w:r w:rsidR="00F45207" w:rsidRPr="00DB3CA1">
        <w:t>QuantidadeTransformadores</w:t>
      </w:r>
      <w:proofErr w:type="spellEnd"/>
      <w:r w:rsidR="00F45207" w:rsidRPr="00302798">
        <w:rPr>
          <w:rFonts w:ascii="ArialMT" w:hAnsi="ArialMT"/>
          <w:color w:val="000000"/>
          <w:szCs w:val="20"/>
        </w:rPr>
        <w:t xml:space="preserve"> </w:t>
      </w:r>
      <w:r w:rsidR="0084139D">
        <w:rPr>
          <w:rFonts w:ascii="ArialMT" w:hAnsi="ArialMT"/>
          <w:color w:val="000000"/>
          <w:szCs w:val="20"/>
        </w:rPr>
        <w:t>x</w:t>
      </w:r>
      <w:r w:rsidR="00F45207">
        <w:rPr>
          <w:rFonts w:ascii="ArialMT" w:hAnsi="ArialMT"/>
          <w:color w:val="000000"/>
          <w:szCs w:val="20"/>
        </w:rPr>
        <w:t xml:space="preserve"> </w:t>
      </w:r>
      <w:r w:rsidR="00F45207">
        <w:t>$</w:t>
      </w:r>
      <w:proofErr w:type="spellStart"/>
      <w:r w:rsidR="00F45207">
        <w:t>PotenciaTransformador</w:t>
      </w:r>
      <w:proofErr w:type="spellEnd"/>
      <w:r w:rsidR="0084139D">
        <w:rPr>
          <w:noProof/>
        </w:rPr>
        <w:t xml:space="preserve"> </w:t>
      </w:r>
      <w:r w:rsidR="0084139D" w:rsidRPr="0084139D">
        <w:rPr>
          <w:rFonts w:ascii="ArialMT" w:hAnsi="ArialMT"/>
          <w:color w:val="000000"/>
          <w:szCs w:val="20"/>
        </w:rPr>
        <w:t>kVA</w:t>
      </w:r>
    </w:p>
    <w:bookmarkEnd w:id="1"/>
    <w:p w14:paraId="0BB7909E" w14:textId="77777777" w:rsidR="00A2729A" w:rsidRDefault="00A2729A" w:rsidP="00A67BA3">
      <w:r>
        <w:t>Tarifação pretendida: A4 - HS Verde</w:t>
      </w:r>
    </w:p>
    <w:p w14:paraId="1C33B646" w14:textId="375CA7D9" w:rsidR="00A2729A" w:rsidRDefault="00A2729A" w:rsidP="00A67BA3">
      <w:r>
        <w:t>Demanda a ser contratada:</w:t>
      </w:r>
      <w:r w:rsidRPr="00C113AE">
        <w:rPr>
          <w:color w:val="FF0000"/>
        </w:rPr>
        <w:t xml:space="preserve"> </w:t>
      </w:r>
      <w:r w:rsidR="00F45207" w:rsidRPr="00F45207">
        <w:rPr>
          <w:color w:val="000000" w:themeColor="text1"/>
        </w:rPr>
        <w:t>$</w:t>
      </w:r>
      <w:proofErr w:type="spellStart"/>
      <w:r w:rsidR="00F45207" w:rsidRPr="00F45207">
        <w:rPr>
          <w:color w:val="000000" w:themeColor="text1"/>
        </w:rPr>
        <w:t>QuantidadeKwca</w:t>
      </w:r>
      <w:proofErr w:type="spellEnd"/>
      <w:r w:rsidR="00F45207" w:rsidRPr="00F45207">
        <w:rPr>
          <w:color w:val="000000" w:themeColor="text1"/>
        </w:rPr>
        <w:t xml:space="preserve"> </w:t>
      </w:r>
      <w:r w:rsidR="00E75A88">
        <w:rPr>
          <w:rFonts w:ascii="Helvetica" w:hAnsi="Helvetica"/>
          <w:color w:val="000000"/>
          <w:szCs w:val="20"/>
          <w:shd w:val="clear" w:color="auto" w:fill="FFFFFF"/>
        </w:rPr>
        <w:fldChar w:fldCharType="begin"/>
      </w:r>
      <w:r w:rsidR="00E75A88">
        <w:rPr>
          <w:rFonts w:ascii="Helvetica" w:hAnsi="Helvetica"/>
          <w:color w:val="000000"/>
          <w:szCs w:val="20"/>
          <w:shd w:val="clear" w:color="auto" w:fill="FFFFFF"/>
        </w:rPr>
        <w:instrText xml:space="preserve"> MERGEFIELD Cálculo_kWCA </w:instrText>
      </w:r>
      <w:r w:rsidR="00E75A88">
        <w:rPr>
          <w:rFonts w:ascii="Helvetica" w:hAnsi="Helvetica"/>
          <w:color w:val="000000"/>
          <w:szCs w:val="20"/>
          <w:shd w:val="clear" w:color="auto" w:fill="FFFFFF"/>
        </w:rPr>
        <w:fldChar w:fldCharType="separate"/>
      </w:r>
      <w:r w:rsidR="00E75A88">
        <w:rPr>
          <w:rFonts w:ascii="Helvetica" w:hAnsi="Helvetica"/>
          <w:color w:val="000000"/>
          <w:szCs w:val="20"/>
          <w:shd w:val="clear" w:color="auto" w:fill="FFFFFF"/>
        </w:rPr>
        <w:fldChar w:fldCharType="end"/>
      </w:r>
      <w:r w:rsidR="00302798">
        <w:rPr>
          <w:rFonts w:ascii="Helvetica" w:hAnsi="Helvetica"/>
          <w:color w:val="000000"/>
          <w:szCs w:val="20"/>
          <w:shd w:val="clear" w:color="auto" w:fill="FFFFFF"/>
        </w:rPr>
        <w:t xml:space="preserve"> </w:t>
      </w:r>
      <w:r>
        <w:t>k</w:t>
      </w:r>
      <w:r w:rsidR="001A6971">
        <w:t>W</w:t>
      </w:r>
    </w:p>
    <w:p w14:paraId="086E81CD" w14:textId="602C3CA3" w:rsidR="001561CC" w:rsidRDefault="001561CC" w:rsidP="00AF4274">
      <w:pPr>
        <w:pStyle w:val="Ttulo1"/>
      </w:pPr>
      <w:bookmarkStart w:id="2" w:name="_Toc106784137"/>
      <w:r>
        <w:t>Introdução</w:t>
      </w:r>
      <w:bookmarkEnd w:id="2"/>
    </w:p>
    <w:p w14:paraId="1C1F18D3" w14:textId="60043CB8" w:rsidR="001561CC" w:rsidRDefault="00923C2B" w:rsidP="001561CC">
      <w:r w:rsidRPr="00340359">
        <w:t>Esta Relação de cargas instaladas e equipamentos elétricos especiais faz parte dos documentos de solicitação de nova UC para atender a uma usina de energia solar fotovoltaica na modalidade de minigeração distribuída conforme REN 482/2012.</w:t>
      </w:r>
    </w:p>
    <w:p w14:paraId="506FE9EE" w14:textId="4273ED2E" w:rsidR="008C07D0" w:rsidRDefault="00A0037C" w:rsidP="00AF4274">
      <w:pPr>
        <w:pStyle w:val="Ttulo1"/>
      </w:pPr>
      <w:bookmarkStart w:id="3" w:name="_Toc106784138"/>
      <w:r w:rsidRPr="00A0037C">
        <w:t>Relação de cargas instaladas e Demanda da instalação</w:t>
      </w:r>
      <w:bookmarkEnd w:id="3"/>
    </w:p>
    <w:p w14:paraId="1CEC3367" w14:textId="044C56BC" w:rsidR="006A367E" w:rsidRPr="00BC2D07" w:rsidRDefault="00A02932" w:rsidP="00145BAD">
      <w:pPr>
        <w:spacing w:line="240" w:lineRule="auto"/>
        <w:rPr>
          <w:rFonts w:ascii="ArialMT" w:hAnsi="ArialMT"/>
          <w:color w:val="000000"/>
          <w:szCs w:val="20"/>
        </w:rPr>
      </w:pPr>
      <w:r w:rsidRPr="00BC2D07">
        <w:rPr>
          <w:rFonts w:ascii="ArialMT" w:hAnsi="ArialMT"/>
          <w:color w:val="000000"/>
          <w:szCs w:val="20"/>
        </w:rPr>
        <w:t>A</w:t>
      </w:r>
      <w:r w:rsidR="006A367E" w:rsidRPr="00BC2D07">
        <w:rPr>
          <w:rFonts w:ascii="ArialMT" w:hAnsi="ArialMT"/>
          <w:color w:val="000000"/>
          <w:szCs w:val="20"/>
        </w:rPr>
        <w:t xml:space="preserve"> usina fotovoltaica possuirá a seguinte relação de equipamentos ligados a</w:t>
      </w:r>
      <w:r w:rsidR="00F16440" w:rsidRPr="00BC2D07">
        <w:rPr>
          <w:rFonts w:ascii="ArialMT" w:hAnsi="ArialMT"/>
          <w:color w:val="000000"/>
          <w:szCs w:val="20"/>
        </w:rPr>
        <w:t>o</w:t>
      </w:r>
      <w:r w:rsidR="006A367E" w:rsidRPr="00BC2D07">
        <w:rPr>
          <w:rFonts w:ascii="ArialMT" w:hAnsi="ArialMT"/>
          <w:color w:val="000000"/>
          <w:szCs w:val="20"/>
        </w:rPr>
        <w:t xml:space="preserve"> </w:t>
      </w:r>
      <w:r w:rsidR="009137FF" w:rsidRPr="00BC2D07">
        <w:rPr>
          <w:rFonts w:ascii="ArialMT" w:hAnsi="ArialMT"/>
          <w:color w:val="000000"/>
          <w:szCs w:val="20"/>
        </w:rPr>
        <w:t>transformador.</w:t>
      </w:r>
      <w:r w:rsidR="006A367E" w:rsidRPr="00BC2D07">
        <w:rPr>
          <w:rFonts w:ascii="ArialMT" w:hAnsi="ArialMT"/>
          <w:color w:val="000000"/>
          <w:szCs w:val="20"/>
        </w:rPr>
        <w:t xml:space="preserve"> </w:t>
      </w:r>
    </w:p>
    <w:p w14:paraId="7FA80A83" w14:textId="39F6DA44" w:rsidR="00B76E7B" w:rsidRPr="00C53F2C" w:rsidRDefault="00F45207" w:rsidP="00B76E7B">
      <w:pPr>
        <w:pStyle w:val="PargrafodaLista"/>
        <w:numPr>
          <w:ilvl w:val="0"/>
          <w:numId w:val="20"/>
        </w:numPr>
        <w:spacing w:line="240" w:lineRule="auto"/>
        <w:rPr>
          <w:rFonts w:ascii="ArialMT" w:hAnsi="ArialMT"/>
          <w:color w:val="000000"/>
          <w:szCs w:val="20"/>
        </w:rPr>
      </w:pPr>
      <w:r w:rsidRPr="00C53F2C">
        <w:rPr>
          <w:rFonts w:ascii="ArialMT" w:hAnsi="ArialMT"/>
          <w:color w:val="000000"/>
          <w:szCs w:val="20"/>
        </w:rPr>
        <w:t>$</w:t>
      </w:r>
      <w:proofErr w:type="spellStart"/>
      <w:r w:rsidRPr="00C53F2C">
        <w:rPr>
          <w:rFonts w:ascii="ArialMT" w:hAnsi="ArialMT"/>
          <w:color w:val="000000"/>
          <w:szCs w:val="20"/>
        </w:rPr>
        <w:t>QuantidadeInversor</w:t>
      </w:r>
      <w:proofErr w:type="spellEnd"/>
      <w:r w:rsidRPr="00C53F2C">
        <w:rPr>
          <w:rFonts w:ascii="ArialMT" w:hAnsi="ArialMT"/>
          <w:color w:val="000000"/>
          <w:szCs w:val="20"/>
        </w:rPr>
        <w:t xml:space="preserve"> </w:t>
      </w:r>
      <w:r w:rsidR="0012448C" w:rsidRPr="00C53F2C">
        <w:rPr>
          <w:rFonts w:ascii="ArialMT" w:hAnsi="ArialMT"/>
          <w:color w:val="000000"/>
          <w:szCs w:val="20"/>
        </w:rPr>
        <w:t xml:space="preserve">inversores fotovoltaicos de </w:t>
      </w:r>
      <w:r w:rsidRPr="00C53F2C">
        <w:rPr>
          <w:rFonts w:ascii="ArialMT" w:hAnsi="ArialMT"/>
          <w:color w:val="000000"/>
          <w:szCs w:val="20"/>
        </w:rPr>
        <w:t>$</w:t>
      </w:r>
      <w:proofErr w:type="spellStart"/>
      <w:r w:rsidRPr="00C53F2C">
        <w:rPr>
          <w:rFonts w:ascii="ArialMT" w:hAnsi="ArialMT"/>
          <w:color w:val="000000"/>
          <w:szCs w:val="20"/>
        </w:rPr>
        <w:t>PotenciaInversor</w:t>
      </w:r>
      <w:proofErr w:type="spellEnd"/>
      <w:r w:rsidR="0012448C" w:rsidRPr="00C53F2C">
        <w:rPr>
          <w:rFonts w:ascii="ArialMT" w:hAnsi="ArialMT"/>
          <w:color w:val="000000"/>
          <w:szCs w:val="20"/>
        </w:rPr>
        <w:t xml:space="preserve"> kW cada, modelo</w:t>
      </w:r>
      <w:r w:rsidRPr="00C53F2C">
        <w:rPr>
          <w:rFonts w:ascii="ArialMT" w:hAnsi="ArialMT"/>
          <w:color w:val="000000"/>
          <w:szCs w:val="20"/>
        </w:rPr>
        <w:t xml:space="preserve"> $</w:t>
      </w:r>
      <w:proofErr w:type="spellStart"/>
      <w:r w:rsidRPr="00C53F2C">
        <w:rPr>
          <w:rFonts w:ascii="ArialMT" w:hAnsi="ArialMT"/>
          <w:color w:val="000000"/>
          <w:szCs w:val="20"/>
        </w:rPr>
        <w:t>ModeloInversor</w:t>
      </w:r>
      <w:proofErr w:type="spellEnd"/>
      <w:r w:rsidR="008450B7" w:rsidRPr="00C53F2C">
        <w:rPr>
          <w:rFonts w:ascii="ArialMT" w:hAnsi="ArialMT"/>
          <w:color w:val="000000"/>
          <w:szCs w:val="20"/>
        </w:rPr>
        <w:t xml:space="preserve">, </w:t>
      </w:r>
      <w:r w:rsidR="0012448C" w:rsidRPr="00C53F2C">
        <w:rPr>
          <w:rFonts w:ascii="ArialMT" w:hAnsi="ArialMT"/>
          <w:color w:val="000000"/>
          <w:szCs w:val="20"/>
        </w:rPr>
        <w:t>fabricante</w:t>
      </w:r>
      <w:r w:rsidR="002354FE" w:rsidRPr="00C53F2C">
        <w:rPr>
          <w:rFonts w:ascii="ArialMT" w:hAnsi="ArialMT"/>
          <w:color w:val="000000"/>
          <w:szCs w:val="20"/>
        </w:rPr>
        <w:t xml:space="preserve"> </w:t>
      </w:r>
      <w:r w:rsidR="00E80F9F">
        <w:rPr>
          <w:rFonts w:ascii="ArialMT" w:hAnsi="ArialMT"/>
          <w:color w:val="000000"/>
          <w:szCs w:val="20"/>
        </w:rPr>
        <w:t>$</w:t>
      </w:r>
      <w:proofErr w:type="spellStart"/>
      <w:r w:rsidRPr="00C53F2C">
        <w:rPr>
          <w:rFonts w:ascii="ArialMT" w:hAnsi="ArialMT"/>
          <w:color w:val="000000"/>
          <w:szCs w:val="20"/>
        </w:rPr>
        <w:t>FabricanteInversor</w:t>
      </w:r>
      <w:proofErr w:type="spellEnd"/>
      <w:r w:rsidRPr="00C53F2C">
        <w:rPr>
          <w:rFonts w:ascii="ArialMT" w:hAnsi="ArialMT"/>
          <w:color w:val="000000"/>
          <w:szCs w:val="20"/>
        </w:rPr>
        <w:t>;</w:t>
      </w:r>
    </w:p>
    <w:p w14:paraId="6A5D04ED" w14:textId="13036A2F" w:rsidR="0012448C" w:rsidRDefault="0012448C" w:rsidP="00B76E7B">
      <w:pPr>
        <w:pStyle w:val="PargrafodaLista"/>
        <w:numPr>
          <w:ilvl w:val="0"/>
          <w:numId w:val="20"/>
        </w:numPr>
        <w:spacing w:line="240" w:lineRule="auto"/>
      </w:pPr>
      <w:r w:rsidRPr="0012448C">
        <w:t>20 refletores led de 70W cada;</w:t>
      </w:r>
    </w:p>
    <w:p w14:paraId="050D3E88" w14:textId="5F20DDE3" w:rsidR="0012448C" w:rsidRDefault="0012448C" w:rsidP="00B76E7B">
      <w:pPr>
        <w:pStyle w:val="PargrafodaLista"/>
        <w:numPr>
          <w:ilvl w:val="0"/>
          <w:numId w:val="20"/>
        </w:numPr>
        <w:spacing w:line="240" w:lineRule="auto"/>
      </w:pPr>
      <w:r w:rsidRPr="0012448C">
        <w:t>Equipamento de segurança patrimonial (câmeras, DVR, switch) totalizando 2kW.</w:t>
      </w:r>
    </w:p>
    <w:p w14:paraId="0AED2CC7" w14:textId="77777777" w:rsidR="00C53F2C" w:rsidRDefault="00C53F2C" w:rsidP="00C53F2C">
      <w:pPr>
        <w:pStyle w:val="PargrafodaLista"/>
        <w:spacing w:line="240" w:lineRule="auto"/>
      </w:pPr>
    </w:p>
    <w:p w14:paraId="0F049326" w14:textId="69C6C598" w:rsidR="007F0050" w:rsidRPr="00C53F2C" w:rsidRDefault="00741F3C" w:rsidP="0069069F">
      <w:pPr>
        <w:pStyle w:val="Ttulo1"/>
        <w:spacing w:line="240" w:lineRule="auto"/>
        <w:rPr>
          <w:sz w:val="16"/>
          <w:szCs w:val="18"/>
        </w:rPr>
      </w:pPr>
      <w:bookmarkStart w:id="4" w:name="_Toc106784139"/>
      <w:r w:rsidRPr="00C53F2C">
        <w:rPr>
          <w:szCs w:val="20"/>
        </w:rPr>
        <w:t>Responsável</w:t>
      </w:r>
      <w:r w:rsidRPr="00C53F2C">
        <w:rPr>
          <w:sz w:val="23"/>
          <w:szCs w:val="23"/>
        </w:rPr>
        <w:t xml:space="preserve"> </w:t>
      </w:r>
      <w:r w:rsidRPr="00C53F2C">
        <w:rPr>
          <w:szCs w:val="20"/>
        </w:rPr>
        <w:t>Técnico</w:t>
      </w:r>
      <w:bookmarkEnd w:id="4"/>
    </w:p>
    <w:p w14:paraId="245E2511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Vinicius Ayrão Franco</w:t>
      </w:r>
    </w:p>
    <w:p w14:paraId="4AC0C375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Crea RJ: 1994-1-10648</w:t>
      </w:r>
    </w:p>
    <w:p w14:paraId="601747E1" w14:textId="77777777" w:rsidR="0069069F" w:rsidRPr="00F23F45" w:rsidRDefault="0069069F" w:rsidP="0069069F">
      <w:pPr>
        <w:spacing w:line="240" w:lineRule="auto"/>
      </w:pPr>
      <w:r w:rsidRPr="0069069F">
        <w:rPr>
          <w:sz w:val="16"/>
          <w:szCs w:val="18"/>
        </w:rPr>
        <w:t>Engenheiro Industrial Eletricista</w:t>
      </w:r>
    </w:p>
    <w:p w14:paraId="782D5D8C" w14:textId="77777777" w:rsidR="00707ECE" w:rsidRPr="003C57BD" w:rsidRDefault="00707ECE" w:rsidP="00707ECE"/>
    <w:sectPr w:rsidR="00707ECE" w:rsidRPr="003C57BD" w:rsidSect="00E96712">
      <w:headerReference w:type="default" r:id="rId11"/>
      <w:headerReference w:type="first" r:id="rId12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B8DC" w14:textId="77777777" w:rsidR="005978A4" w:rsidRDefault="005978A4" w:rsidP="008F1F78">
      <w:pPr>
        <w:spacing w:after="0" w:line="240" w:lineRule="auto"/>
      </w:pPr>
      <w:r>
        <w:separator/>
      </w:r>
    </w:p>
  </w:endnote>
  <w:endnote w:type="continuationSeparator" w:id="0">
    <w:p w14:paraId="077B6B52" w14:textId="77777777" w:rsidR="005978A4" w:rsidRDefault="005978A4" w:rsidP="008F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9B13" w14:textId="77777777" w:rsidR="002F39FD" w:rsidRDefault="002F39FD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E1E48C" wp14:editId="6409A76C">
              <wp:simplePos x="0" y="0"/>
              <wp:positionH relativeFrom="column">
                <wp:posOffset>80755</wp:posOffset>
              </wp:positionH>
              <wp:positionV relativeFrom="paragraph">
                <wp:posOffset>-53368</wp:posOffset>
              </wp:positionV>
              <wp:extent cx="3252084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5208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286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1F61A7" id="Conector re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-4.2pt" to="262.4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" strokecolor="#132869" strokeweight="1pt">
              <v:stroke joinstyle="miter"/>
            </v:lin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68CEE5" wp14:editId="0CD62047">
              <wp:simplePos x="0" y="0"/>
              <wp:positionH relativeFrom="column">
                <wp:posOffset>-6709</wp:posOffset>
              </wp:positionH>
              <wp:positionV relativeFrom="paragraph">
                <wp:posOffset>-53368</wp:posOffset>
              </wp:positionV>
              <wp:extent cx="3204376" cy="1403985"/>
              <wp:effectExtent l="0" t="0" r="0" b="508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37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BBFF60" w14:textId="52B30325" w:rsidR="000E2C54" w:rsidRPr="00D97145" w:rsidRDefault="000E2C54" w:rsidP="000E2C54">
                          <w:pPr>
                            <w:rPr>
                              <w:b/>
                              <w:sz w:val="13"/>
                              <w:szCs w:val="13"/>
                            </w:rPr>
                          </w:pP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Este documento exclusivamente se refere à(s) unidade(s) ou setor(es) </w:t>
                          </w:r>
                          <w:r w:rsidR="0068316F">
                            <w:rPr>
                              <w:sz w:val="13"/>
                              <w:szCs w:val="13"/>
                            </w:rPr>
                            <w:t>projet</w:t>
                          </w: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ado(s). A reprodução só é permitida na íntegra, sendo vedadas quaisquer </w:t>
                          </w:r>
                          <w:proofErr w:type="gramStart"/>
                          <w:r w:rsidRPr="00D97145">
                            <w:rPr>
                              <w:sz w:val="13"/>
                              <w:szCs w:val="13"/>
                            </w:rPr>
                            <w:t>outras..</w:t>
                          </w:r>
                          <w:proofErr w:type="gramEnd"/>
                        </w:p>
                        <w:p w14:paraId="4DFFEABC" w14:textId="5A3AF453" w:rsidR="002F39FD" w:rsidRPr="00E44D79" w:rsidRDefault="002F39FD" w:rsidP="00E44D79">
                          <w:pPr>
                            <w:rPr>
                              <w:b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68CEE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.55pt;margin-top:-4.2pt;width:252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" filled="f" stroked="f">
              <v:textbox style="mso-fit-shape-to-text:t">
                <w:txbxContent>
                  <w:p w14:paraId="22BBFF60" w14:textId="52B30325" w:rsidR="000E2C54" w:rsidRPr="00D97145" w:rsidRDefault="000E2C54" w:rsidP="000E2C54">
                    <w:pPr>
                      <w:rPr>
                        <w:b/>
                        <w:sz w:val="13"/>
                        <w:szCs w:val="13"/>
                      </w:rPr>
                    </w:pPr>
                    <w:r w:rsidRPr="00D97145">
                      <w:rPr>
                        <w:sz w:val="13"/>
                        <w:szCs w:val="13"/>
                      </w:rPr>
                      <w:t xml:space="preserve">Este documento exclusivamente se refere à(s) unidade(s) ou setor(es) </w:t>
                    </w:r>
                    <w:r w:rsidR="0068316F">
                      <w:rPr>
                        <w:sz w:val="13"/>
                        <w:szCs w:val="13"/>
                      </w:rPr>
                      <w:t>projet</w:t>
                    </w:r>
                    <w:r w:rsidRPr="00D97145">
                      <w:rPr>
                        <w:sz w:val="13"/>
                        <w:szCs w:val="13"/>
                      </w:rPr>
                      <w:t xml:space="preserve">ado(s). A reprodução só é permitida na íntegra, sendo vedadas quaisquer </w:t>
                    </w:r>
                    <w:proofErr w:type="gramStart"/>
                    <w:r w:rsidRPr="00D97145">
                      <w:rPr>
                        <w:sz w:val="13"/>
                        <w:szCs w:val="13"/>
                      </w:rPr>
                      <w:t>outras..</w:t>
                    </w:r>
                    <w:proofErr w:type="gramEnd"/>
                  </w:p>
                  <w:p w14:paraId="4DFFEABC" w14:textId="5A3AF453" w:rsidR="002F39FD" w:rsidRPr="00E44D79" w:rsidRDefault="002F39FD" w:rsidP="00E44D79">
                    <w:pPr>
                      <w:rPr>
                        <w:b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A10BA7" wp14:editId="7648C08F">
              <wp:simplePos x="0" y="0"/>
              <wp:positionH relativeFrom="column">
                <wp:posOffset>4390390</wp:posOffset>
              </wp:positionH>
              <wp:positionV relativeFrom="paragraph">
                <wp:posOffset>218440</wp:posOffset>
              </wp:positionV>
              <wp:extent cx="1506855" cy="1403985"/>
              <wp:effectExtent l="0" t="0" r="0" b="127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68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F573BB" w14:textId="77777777" w:rsidR="002F39FD" w:rsidRPr="00482BE8" w:rsidRDefault="002F39FD" w:rsidP="00E44D79">
                          <w:pPr>
                            <w:spacing w:after="0" w:line="220" w:lineRule="exact"/>
                            <w:jc w:val="right"/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  <w:t>Diga sim aos resultados.</w:t>
                          </w:r>
                        </w:p>
                        <w:p w14:paraId="0A65AB92" w14:textId="77777777" w:rsidR="002F39FD" w:rsidRPr="00482BE8" w:rsidRDefault="002F39FD" w:rsidP="00E44D79">
                          <w:pPr>
                            <w:spacing w:after="0" w:line="220" w:lineRule="exact"/>
                            <w:jc w:val="right"/>
                            <w:rPr>
                              <w:rFonts w:ascii="Open Sans" w:hAnsi="Open Sans" w:cs="Open Sans"/>
                              <w:color w:val="FFFFFF" w:themeColor="background1"/>
                              <w:sz w:val="15"/>
                              <w:szCs w:val="15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noProof/>
                              <w:color w:val="FFFFFF" w:themeColor="background1"/>
                              <w:sz w:val="15"/>
                              <w:szCs w:val="15"/>
                            </w:rPr>
                            <w:t>www.sinergiaconsultoria.com.br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DA10BA7" id="_x0000_s1027" type="#_x0000_t202" style="position:absolute;left:0;text-align:left;margin-left:345.7pt;margin-top:17.2pt;width:118.6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" filled="f" stroked="f">
              <v:textbox style="mso-fit-shape-to-text:t">
                <w:txbxContent>
                  <w:p w14:paraId="53F573BB" w14:textId="77777777" w:rsidR="002F39FD" w:rsidRPr="00482BE8" w:rsidRDefault="002F39FD" w:rsidP="00E44D79">
                    <w:pPr>
                      <w:spacing w:after="0" w:line="220" w:lineRule="exact"/>
                      <w:jc w:val="right"/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</w:pPr>
                    <w:r w:rsidRPr="00482BE8"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  <w:t>Diga sim aos resultados.</w:t>
                    </w:r>
                  </w:p>
                  <w:p w14:paraId="0A65AB92" w14:textId="77777777" w:rsidR="002F39FD" w:rsidRPr="00482BE8" w:rsidRDefault="002F39FD" w:rsidP="00E44D79">
                    <w:pPr>
                      <w:spacing w:after="0" w:line="220" w:lineRule="exact"/>
                      <w:jc w:val="right"/>
                      <w:rPr>
                        <w:rFonts w:ascii="Open Sans" w:hAnsi="Open Sans" w:cs="Open Sans"/>
                        <w:color w:val="FFFFFF" w:themeColor="background1"/>
                        <w:sz w:val="15"/>
                        <w:szCs w:val="15"/>
                      </w:rPr>
                    </w:pPr>
                    <w:r w:rsidRPr="00482BE8">
                      <w:rPr>
                        <w:rFonts w:asciiTheme="minorHAnsi" w:hAnsiTheme="minorHAnsi" w:cs="Open Sans"/>
                        <w:noProof/>
                        <w:color w:val="FFFFFF" w:themeColor="background1"/>
                        <w:sz w:val="15"/>
                        <w:szCs w:val="15"/>
                      </w:rPr>
                      <w:t>www.sinergiaconsultoria.com.br</w:t>
                    </w:r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6010254F" wp14:editId="66742F2C">
          <wp:simplePos x="0" y="0"/>
          <wp:positionH relativeFrom="column">
            <wp:posOffset>4256405</wp:posOffset>
          </wp:positionH>
          <wp:positionV relativeFrom="paragraph">
            <wp:posOffset>0</wp:posOffset>
          </wp:positionV>
          <wp:extent cx="2012298" cy="1278104"/>
          <wp:effectExtent l="38100" t="0" r="45720" b="3683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TC\Desktop\bg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21419888">
                    <a:off x="0" y="0"/>
                    <a:ext cx="2012298" cy="1278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12827" w14:textId="77777777" w:rsidR="005978A4" w:rsidRDefault="005978A4" w:rsidP="008F1F78">
      <w:pPr>
        <w:spacing w:after="0" w:line="240" w:lineRule="auto"/>
      </w:pPr>
      <w:r>
        <w:separator/>
      </w:r>
    </w:p>
  </w:footnote>
  <w:footnote w:type="continuationSeparator" w:id="0">
    <w:p w14:paraId="34D7F266" w14:textId="77777777" w:rsidR="005978A4" w:rsidRDefault="005978A4" w:rsidP="008F1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0E2D" w14:textId="77777777" w:rsidR="002F39FD" w:rsidRDefault="002F39FD" w:rsidP="00E96712">
    <w:pPr>
      <w:pStyle w:val="Cabealho"/>
      <w:jc w:val="right"/>
      <w:rPr>
        <w:color w:val="132869"/>
        <w:sz w:val="18"/>
        <w:szCs w:val="20"/>
      </w:rPr>
    </w:pPr>
    <w:r w:rsidRPr="00E96712">
      <w:rPr>
        <w:noProof/>
        <w:color w:val="132869"/>
        <w:sz w:val="18"/>
        <w:szCs w:val="20"/>
        <w:lang w:eastAsia="pt-BR"/>
      </w:rPr>
      <w:drawing>
        <wp:anchor distT="0" distB="0" distL="114300" distR="114300" simplePos="0" relativeHeight="251670528" behindDoc="0" locked="0" layoutInCell="1" allowOverlap="1" wp14:anchorId="1242A545" wp14:editId="21CB0C54">
          <wp:simplePos x="0" y="0"/>
          <wp:positionH relativeFrom="margin">
            <wp:posOffset>-7951</wp:posOffset>
          </wp:positionH>
          <wp:positionV relativeFrom="paragraph">
            <wp:posOffset>-44119</wp:posOffset>
          </wp:positionV>
          <wp:extent cx="1360682" cy="480522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0DD9A5" w14:textId="1B4C480B" w:rsidR="002F39FD" w:rsidRDefault="002F39FD" w:rsidP="00E96712">
    <w:pPr>
      <w:pStyle w:val="Cabealho"/>
      <w:jc w:val="right"/>
    </w:pPr>
    <w:r w:rsidRPr="00E96712">
      <w:rPr>
        <w:color w:val="132869"/>
        <w:sz w:val="18"/>
        <w:szCs w:val="20"/>
      </w:rPr>
      <w:t xml:space="preserve">Página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PAGE  \* Arabic  \* MERGEFORMAT </w:instrText>
    </w:r>
    <w:r w:rsidRPr="00E96712">
      <w:rPr>
        <w:color w:val="132869"/>
        <w:sz w:val="18"/>
        <w:szCs w:val="20"/>
      </w:rPr>
      <w:fldChar w:fldCharType="separate"/>
    </w:r>
    <w:r w:rsidR="00D613E5">
      <w:rPr>
        <w:noProof/>
        <w:color w:val="132869"/>
        <w:sz w:val="18"/>
        <w:szCs w:val="20"/>
      </w:rPr>
      <w:t>5</w:t>
    </w:r>
    <w:r w:rsidRPr="00E96712">
      <w:rPr>
        <w:color w:val="132869"/>
        <w:sz w:val="18"/>
        <w:szCs w:val="20"/>
      </w:rPr>
      <w:fldChar w:fldCharType="end"/>
    </w:r>
    <w:r w:rsidRPr="00E96712">
      <w:rPr>
        <w:color w:val="132869"/>
        <w:sz w:val="18"/>
        <w:szCs w:val="20"/>
      </w:rPr>
      <w:t xml:space="preserve"> de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SECTIONPAGES  \* Arabic  \* MERGEFORMAT </w:instrText>
    </w:r>
    <w:r w:rsidRPr="00E96712">
      <w:rPr>
        <w:color w:val="132869"/>
        <w:sz w:val="18"/>
        <w:szCs w:val="20"/>
      </w:rPr>
      <w:fldChar w:fldCharType="separate"/>
    </w:r>
    <w:r w:rsidR="00E80F9F">
      <w:rPr>
        <w:noProof/>
        <w:color w:val="132869"/>
        <w:sz w:val="18"/>
        <w:szCs w:val="20"/>
      </w:rPr>
      <w:t>1</w:t>
    </w:r>
    <w:r w:rsidRPr="00E96712">
      <w:rPr>
        <w:color w:val="132869"/>
        <w:sz w:val="18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8904" w14:textId="306E9EC3" w:rsidR="002F39FD" w:rsidRDefault="002F39FD" w:rsidP="00E96712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5A4B834" wp14:editId="1B3B5386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360682" cy="480522"/>
          <wp:effectExtent l="0" t="0" r="0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de </w:t>
    </w:r>
    <w:fldSimple w:instr=" SECTIONPAGES  \* Arabic  \* MERGEFORMAT ">
      <w:r w:rsidR="0084139D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90E"/>
    <w:multiLevelType w:val="hybridMultilevel"/>
    <w:tmpl w:val="3A38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06408"/>
    <w:multiLevelType w:val="hybridMultilevel"/>
    <w:tmpl w:val="AD88C7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6DCB"/>
    <w:multiLevelType w:val="hybridMultilevel"/>
    <w:tmpl w:val="C400A7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35AB"/>
    <w:multiLevelType w:val="hybridMultilevel"/>
    <w:tmpl w:val="5366CB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33221"/>
    <w:multiLevelType w:val="hybridMultilevel"/>
    <w:tmpl w:val="C6D80422"/>
    <w:lvl w:ilvl="0" w:tplc="B7549B1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82EC0"/>
    <w:multiLevelType w:val="hybridMultilevel"/>
    <w:tmpl w:val="12081938"/>
    <w:lvl w:ilvl="0" w:tplc="F594E0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410E9"/>
    <w:multiLevelType w:val="multilevel"/>
    <w:tmpl w:val="39E6B3FA"/>
    <w:lvl w:ilvl="0">
      <w:start w:val="1"/>
      <w:numFmt w:val="decimal"/>
      <w:pStyle w:val="Ttulo1"/>
      <w:lvlText w:val="%1"/>
      <w:lvlJc w:val="left"/>
      <w:pPr>
        <w:ind w:left="4826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0D5CCB"/>
    <w:multiLevelType w:val="hybridMultilevel"/>
    <w:tmpl w:val="55DA06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E2447"/>
    <w:multiLevelType w:val="hybridMultilevel"/>
    <w:tmpl w:val="EB54A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D6692"/>
    <w:multiLevelType w:val="multilevel"/>
    <w:tmpl w:val="0B8A1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167E67"/>
    <w:multiLevelType w:val="hybridMultilevel"/>
    <w:tmpl w:val="122A5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D247F"/>
    <w:multiLevelType w:val="hybridMultilevel"/>
    <w:tmpl w:val="B2ACFE36"/>
    <w:lvl w:ilvl="0" w:tplc="F4EA69B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B3134"/>
    <w:multiLevelType w:val="hybridMultilevel"/>
    <w:tmpl w:val="C4FA2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D6895"/>
    <w:multiLevelType w:val="hybridMultilevel"/>
    <w:tmpl w:val="E2580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33191">
    <w:abstractNumId w:val="11"/>
  </w:num>
  <w:num w:numId="2" w16cid:durableId="1235317033">
    <w:abstractNumId w:val="4"/>
  </w:num>
  <w:num w:numId="3" w16cid:durableId="1982342686">
    <w:abstractNumId w:val="5"/>
  </w:num>
  <w:num w:numId="4" w16cid:durableId="1158156516">
    <w:abstractNumId w:val="6"/>
  </w:num>
  <w:num w:numId="5" w16cid:durableId="924875897">
    <w:abstractNumId w:val="9"/>
  </w:num>
  <w:num w:numId="6" w16cid:durableId="202862686">
    <w:abstractNumId w:val="8"/>
  </w:num>
  <w:num w:numId="7" w16cid:durableId="18578390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4470964">
    <w:abstractNumId w:val="13"/>
  </w:num>
  <w:num w:numId="9" w16cid:durableId="1806385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7761638">
    <w:abstractNumId w:val="12"/>
  </w:num>
  <w:num w:numId="11" w16cid:durableId="517622512">
    <w:abstractNumId w:val="7"/>
  </w:num>
  <w:num w:numId="12" w16cid:durableId="235826293">
    <w:abstractNumId w:val="3"/>
  </w:num>
  <w:num w:numId="13" w16cid:durableId="355664855">
    <w:abstractNumId w:val="2"/>
  </w:num>
  <w:num w:numId="14" w16cid:durableId="1452238316">
    <w:abstractNumId w:val="1"/>
  </w:num>
  <w:num w:numId="15" w16cid:durableId="1196506063">
    <w:abstractNumId w:val="0"/>
  </w:num>
  <w:num w:numId="16" w16cid:durableId="1276399700">
    <w:abstractNumId w:val="6"/>
  </w:num>
  <w:num w:numId="17" w16cid:durableId="124079943">
    <w:abstractNumId w:val="6"/>
  </w:num>
  <w:num w:numId="18" w16cid:durableId="1715695342">
    <w:abstractNumId w:val="6"/>
  </w:num>
  <w:num w:numId="19" w16cid:durableId="510073867">
    <w:abstractNumId w:val="6"/>
  </w:num>
  <w:num w:numId="20" w16cid:durableId="3667623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9A"/>
    <w:rsid w:val="00002CE8"/>
    <w:rsid w:val="00004D78"/>
    <w:rsid w:val="00005C8B"/>
    <w:rsid w:val="000208CB"/>
    <w:rsid w:val="00022696"/>
    <w:rsid w:val="0003210A"/>
    <w:rsid w:val="00034EED"/>
    <w:rsid w:val="00037A5A"/>
    <w:rsid w:val="00052133"/>
    <w:rsid w:val="00053864"/>
    <w:rsid w:val="000560E1"/>
    <w:rsid w:val="00056722"/>
    <w:rsid w:val="000574F0"/>
    <w:rsid w:val="000576ED"/>
    <w:rsid w:val="00073A25"/>
    <w:rsid w:val="00082497"/>
    <w:rsid w:val="00093054"/>
    <w:rsid w:val="000958E2"/>
    <w:rsid w:val="00095E80"/>
    <w:rsid w:val="00095EBE"/>
    <w:rsid w:val="00097E94"/>
    <w:rsid w:val="000A7452"/>
    <w:rsid w:val="000B6AC0"/>
    <w:rsid w:val="000C0ACF"/>
    <w:rsid w:val="000C1975"/>
    <w:rsid w:val="000C6F36"/>
    <w:rsid w:val="000D0D72"/>
    <w:rsid w:val="000D5A5F"/>
    <w:rsid w:val="000E2C54"/>
    <w:rsid w:val="000F1C91"/>
    <w:rsid w:val="000F3B1C"/>
    <w:rsid w:val="00100C27"/>
    <w:rsid w:val="0010449C"/>
    <w:rsid w:val="00105038"/>
    <w:rsid w:val="00105EBE"/>
    <w:rsid w:val="00107589"/>
    <w:rsid w:val="00116FD7"/>
    <w:rsid w:val="0012448C"/>
    <w:rsid w:val="0012603A"/>
    <w:rsid w:val="001326B0"/>
    <w:rsid w:val="00134DE3"/>
    <w:rsid w:val="00135A5F"/>
    <w:rsid w:val="00145BAD"/>
    <w:rsid w:val="00153BCE"/>
    <w:rsid w:val="001561CC"/>
    <w:rsid w:val="00171599"/>
    <w:rsid w:val="00174595"/>
    <w:rsid w:val="00180B74"/>
    <w:rsid w:val="001927AA"/>
    <w:rsid w:val="001A13BF"/>
    <w:rsid w:val="001A46A3"/>
    <w:rsid w:val="001A6971"/>
    <w:rsid w:val="001B5524"/>
    <w:rsid w:val="001C245B"/>
    <w:rsid w:val="001C465C"/>
    <w:rsid w:val="001C61F5"/>
    <w:rsid w:val="001D225A"/>
    <w:rsid w:val="001D30D9"/>
    <w:rsid w:val="001E3257"/>
    <w:rsid w:val="001F361A"/>
    <w:rsid w:val="001F3C74"/>
    <w:rsid w:val="00202828"/>
    <w:rsid w:val="00202C26"/>
    <w:rsid w:val="00203945"/>
    <w:rsid w:val="002123AC"/>
    <w:rsid w:val="00213AF3"/>
    <w:rsid w:val="00213F75"/>
    <w:rsid w:val="00214064"/>
    <w:rsid w:val="00220992"/>
    <w:rsid w:val="002242E5"/>
    <w:rsid w:val="00230C43"/>
    <w:rsid w:val="002320A6"/>
    <w:rsid w:val="00233A3E"/>
    <w:rsid w:val="0023462D"/>
    <w:rsid w:val="002354FE"/>
    <w:rsid w:val="00235D3D"/>
    <w:rsid w:val="00235D7A"/>
    <w:rsid w:val="00237DCA"/>
    <w:rsid w:val="00242A50"/>
    <w:rsid w:val="00245A47"/>
    <w:rsid w:val="00246ADD"/>
    <w:rsid w:val="0025087A"/>
    <w:rsid w:val="0025432F"/>
    <w:rsid w:val="0025763A"/>
    <w:rsid w:val="00271F1F"/>
    <w:rsid w:val="0028012F"/>
    <w:rsid w:val="00282CCC"/>
    <w:rsid w:val="00292732"/>
    <w:rsid w:val="00294AE9"/>
    <w:rsid w:val="002B44F1"/>
    <w:rsid w:val="002B5F1E"/>
    <w:rsid w:val="002C5B3D"/>
    <w:rsid w:val="002D3398"/>
    <w:rsid w:val="002E1989"/>
    <w:rsid w:val="002F15E0"/>
    <w:rsid w:val="002F1660"/>
    <w:rsid w:val="002F2923"/>
    <w:rsid w:val="002F30F0"/>
    <w:rsid w:val="002F39FD"/>
    <w:rsid w:val="002F5B79"/>
    <w:rsid w:val="00302798"/>
    <w:rsid w:val="00306A94"/>
    <w:rsid w:val="00310221"/>
    <w:rsid w:val="0031741C"/>
    <w:rsid w:val="00317DAA"/>
    <w:rsid w:val="00321D10"/>
    <w:rsid w:val="00330FDA"/>
    <w:rsid w:val="003316B3"/>
    <w:rsid w:val="00336574"/>
    <w:rsid w:val="00337E02"/>
    <w:rsid w:val="00340359"/>
    <w:rsid w:val="00350E1E"/>
    <w:rsid w:val="003569FA"/>
    <w:rsid w:val="00361B30"/>
    <w:rsid w:val="00361E2E"/>
    <w:rsid w:val="00397988"/>
    <w:rsid w:val="003A1CFB"/>
    <w:rsid w:val="003B3EB2"/>
    <w:rsid w:val="003B6CC8"/>
    <w:rsid w:val="003C0BF5"/>
    <w:rsid w:val="003C57BD"/>
    <w:rsid w:val="003D3476"/>
    <w:rsid w:val="003D7828"/>
    <w:rsid w:val="003D7A09"/>
    <w:rsid w:val="003E5E33"/>
    <w:rsid w:val="003E73B2"/>
    <w:rsid w:val="00400EAC"/>
    <w:rsid w:val="004027CE"/>
    <w:rsid w:val="00433FDB"/>
    <w:rsid w:val="0043716C"/>
    <w:rsid w:val="00453BD0"/>
    <w:rsid w:val="004570E9"/>
    <w:rsid w:val="0047002C"/>
    <w:rsid w:val="00471DF8"/>
    <w:rsid w:val="00485BE5"/>
    <w:rsid w:val="004876FA"/>
    <w:rsid w:val="004877FA"/>
    <w:rsid w:val="00494085"/>
    <w:rsid w:val="004B3522"/>
    <w:rsid w:val="004C2596"/>
    <w:rsid w:val="004C3B36"/>
    <w:rsid w:val="004C58B7"/>
    <w:rsid w:val="004C6938"/>
    <w:rsid w:val="004D2115"/>
    <w:rsid w:val="004E05BC"/>
    <w:rsid w:val="004F3B13"/>
    <w:rsid w:val="005043DA"/>
    <w:rsid w:val="00523E05"/>
    <w:rsid w:val="0053396B"/>
    <w:rsid w:val="00541B09"/>
    <w:rsid w:val="00544931"/>
    <w:rsid w:val="00545ADE"/>
    <w:rsid w:val="0054637A"/>
    <w:rsid w:val="00551367"/>
    <w:rsid w:val="00560224"/>
    <w:rsid w:val="0056068A"/>
    <w:rsid w:val="005677EB"/>
    <w:rsid w:val="00577606"/>
    <w:rsid w:val="00580C78"/>
    <w:rsid w:val="00582B74"/>
    <w:rsid w:val="0059154D"/>
    <w:rsid w:val="00594592"/>
    <w:rsid w:val="005978A4"/>
    <w:rsid w:val="005B5A43"/>
    <w:rsid w:val="005C014C"/>
    <w:rsid w:val="005C1B38"/>
    <w:rsid w:val="005C363F"/>
    <w:rsid w:val="005C797C"/>
    <w:rsid w:val="005D485F"/>
    <w:rsid w:val="005E4580"/>
    <w:rsid w:val="005E77CF"/>
    <w:rsid w:val="00606643"/>
    <w:rsid w:val="006136E3"/>
    <w:rsid w:val="00617C4E"/>
    <w:rsid w:val="00621DE0"/>
    <w:rsid w:val="00624EF8"/>
    <w:rsid w:val="00630FC4"/>
    <w:rsid w:val="00635329"/>
    <w:rsid w:val="006404B3"/>
    <w:rsid w:val="006419D7"/>
    <w:rsid w:val="00657066"/>
    <w:rsid w:val="00660104"/>
    <w:rsid w:val="00665412"/>
    <w:rsid w:val="00667644"/>
    <w:rsid w:val="00675272"/>
    <w:rsid w:val="00677B1A"/>
    <w:rsid w:val="0068316F"/>
    <w:rsid w:val="0069069F"/>
    <w:rsid w:val="006906BD"/>
    <w:rsid w:val="00690E84"/>
    <w:rsid w:val="0069479F"/>
    <w:rsid w:val="006A367E"/>
    <w:rsid w:val="006C05E2"/>
    <w:rsid w:val="006C06CB"/>
    <w:rsid w:val="006D4F26"/>
    <w:rsid w:val="006E5D22"/>
    <w:rsid w:val="006E7BC8"/>
    <w:rsid w:val="006F1361"/>
    <w:rsid w:val="00703AA0"/>
    <w:rsid w:val="00703D28"/>
    <w:rsid w:val="00707C88"/>
    <w:rsid w:val="00707ECE"/>
    <w:rsid w:val="0072283E"/>
    <w:rsid w:val="0072467A"/>
    <w:rsid w:val="00735A10"/>
    <w:rsid w:val="00741F3C"/>
    <w:rsid w:val="007445AB"/>
    <w:rsid w:val="00750BFC"/>
    <w:rsid w:val="00751EEF"/>
    <w:rsid w:val="007870ED"/>
    <w:rsid w:val="00796860"/>
    <w:rsid w:val="00796FDE"/>
    <w:rsid w:val="007A1B1C"/>
    <w:rsid w:val="007B562D"/>
    <w:rsid w:val="007E17CB"/>
    <w:rsid w:val="007E4933"/>
    <w:rsid w:val="007F0050"/>
    <w:rsid w:val="007F113E"/>
    <w:rsid w:val="007F7DF4"/>
    <w:rsid w:val="00817472"/>
    <w:rsid w:val="0084139D"/>
    <w:rsid w:val="00842325"/>
    <w:rsid w:val="008450B7"/>
    <w:rsid w:val="00845AC2"/>
    <w:rsid w:val="0085445C"/>
    <w:rsid w:val="00855765"/>
    <w:rsid w:val="0087271D"/>
    <w:rsid w:val="0087384A"/>
    <w:rsid w:val="0087435C"/>
    <w:rsid w:val="00875741"/>
    <w:rsid w:val="00880AA4"/>
    <w:rsid w:val="00886710"/>
    <w:rsid w:val="008931DE"/>
    <w:rsid w:val="008A141A"/>
    <w:rsid w:val="008B3578"/>
    <w:rsid w:val="008B5E42"/>
    <w:rsid w:val="008C07D0"/>
    <w:rsid w:val="008C73DC"/>
    <w:rsid w:val="008D4004"/>
    <w:rsid w:val="008D4F32"/>
    <w:rsid w:val="008D67EC"/>
    <w:rsid w:val="008D685E"/>
    <w:rsid w:val="008E64DE"/>
    <w:rsid w:val="008F1F78"/>
    <w:rsid w:val="00905CB9"/>
    <w:rsid w:val="009137FF"/>
    <w:rsid w:val="009174B5"/>
    <w:rsid w:val="00920BB8"/>
    <w:rsid w:val="00923C2B"/>
    <w:rsid w:val="0092564E"/>
    <w:rsid w:val="0093067B"/>
    <w:rsid w:val="00935057"/>
    <w:rsid w:val="009360F0"/>
    <w:rsid w:val="00940DC4"/>
    <w:rsid w:val="009457A2"/>
    <w:rsid w:val="009471BC"/>
    <w:rsid w:val="00947F24"/>
    <w:rsid w:val="009503BA"/>
    <w:rsid w:val="00955DBC"/>
    <w:rsid w:val="00960C2F"/>
    <w:rsid w:val="009641C2"/>
    <w:rsid w:val="009827C2"/>
    <w:rsid w:val="009868A9"/>
    <w:rsid w:val="009A0B7F"/>
    <w:rsid w:val="009A3560"/>
    <w:rsid w:val="009C67B7"/>
    <w:rsid w:val="009F143F"/>
    <w:rsid w:val="009F35FB"/>
    <w:rsid w:val="009F47B9"/>
    <w:rsid w:val="009F7805"/>
    <w:rsid w:val="00A0037C"/>
    <w:rsid w:val="00A00BA3"/>
    <w:rsid w:val="00A02932"/>
    <w:rsid w:val="00A0388A"/>
    <w:rsid w:val="00A2729A"/>
    <w:rsid w:val="00A31D30"/>
    <w:rsid w:val="00A3514E"/>
    <w:rsid w:val="00A400DF"/>
    <w:rsid w:val="00A52082"/>
    <w:rsid w:val="00A52A98"/>
    <w:rsid w:val="00A53E87"/>
    <w:rsid w:val="00A55C55"/>
    <w:rsid w:val="00A64A06"/>
    <w:rsid w:val="00A67BA3"/>
    <w:rsid w:val="00A71BAD"/>
    <w:rsid w:val="00A74493"/>
    <w:rsid w:val="00A871E9"/>
    <w:rsid w:val="00A87425"/>
    <w:rsid w:val="00A929C2"/>
    <w:rsid w:val="00AC40E5"/>
    <w:rsid w:val="00AC45BF"/>
    <w:rsid w:val="00AD0DF6"/>
    <w:rsid w:val="00AE2712"/>
    <w:rsid w:val="00AF129B"/>
    <w:rsid w:val="00AF4274"/>
    <w:rsid w:val="00B06452"/>
    <w:rsid w:val="00B205EB"/>
    <w:rsid w:val="00B23916"/>
    <w:rsid w:val="00B32C23"/>
    <w:rsid w:val="00B375C3"/>
    <w:rsid w:val="00B41E6D"/>
    <w:rsid w:val="00B56D34"/>
    <w:rsid w:val="00B62EA1"/>
    <w:rsid w:val="00B65902"/>
    <w:rsid w:val="00B76E7B"/>
    <w:rsid w:val="00B86D3A"/>
    <w:rsid w:val="00B9085F"/>
    <w:rsid w:val="00B917CE"/>
    <w:rsid w:val="00BA3CD1"/>
    <w:rsid w:val="00BA4942"/>
    <w:rsid w:val="00BA53FE"/>
    <w:rsid w:val="00BB3183"/>
    <w:rsid w:val="00BB4941"/>
    <w:rsid w:val="00BB7416"/>
    <w:rsid w:val="00BC2D07"/>
    <w:rsid w:val="00BF1798"/>
    <w:rsid w:val="00BF3FDA"/>
    <w:rsid w:val="00C113AE"/>
    <w:rsid w:val="00C27A91"/>
    <w:rsid w:val="00C304CB"/>
    <w:rsid w:val="00C30DE6"/>
    <w:rsid w:val="00C32B2F"/>
    <w:rsid w:val="00C43FEC"/>
    <w:rsid w:val="00C4676A"/>
    <w:rsid w:val="00C46D47"/>
    <w:rsid w:val="00C47739"/>
    <w:rsid w:val="00C5315B"/>
    <w:rsid w:val="00C53F2C"/>
    <w:rsid w:val="00C66CBD"/>
    <w:rsid w:val="00C7289A"/>
    <w:rsid w:val="00C74EA5"/>
    <w:rsid w:val="00CA2A20"/>
    <w:rsid w:val="00CA4E17"/>
    <w:rsid w:val="00CB71A9"/>
    <w:rsid w:val="00CD360E"/>
    <w:rsid w:val="00CD4A01"/>
    <w:rsid w:val="00CE0843"/>
    <w:rsid w:val="00CE4905"/>
    <w:rsid w:val="00D077E2"/>
    <w:rsid w:val="00D10576"/>
    <w:rsid w:val="00D124CB"/>
    <w:rsid w:val="00D24670"/>
    <w:rsid w:val="00D27AA0"/>
    <w:rsid w:val="00D3635D"/>
    <w:rsid w:val="00D40916"/>
    <w:rsid w:val="00D41143"/>
    <w:rsid w:val="00D41750"/>
    <w:rsid w:val="00D56F64"/>
    <w:rsid w:val="00D61121"/>
    <w:rsid w:val="00D613E5"/>
    <w:rsid w:val="00D74604"/>
    <w:rsid w:val="00DA22EA"/>
    <w:rsid w:val="00DA55CA"/>
    <w:rsid w:val="00DA7C4E"/>
    <w:rsid w:val="00DB581A"/>
    <w:rsid w:val="00DB6C0F"/>
    <w:rsid w:val="00DC5E11"/>
    <w:rsid w:val="00DD1E01"/>
    <w:rsid w:val="00DD4515"/>
    <w:rsid w:val="00DE516C"/>
    <w:rsid w:val="00DE609F"/>
    <w:rsid w:val="00E10A05"/>
    <w:rsid w:val="00E2133A"/>
    <w:rsid w:val="00E23E70"/>
    <w:rsid w:val="00E33E1D"/>
    <w:rsid w:val="00E34DF2"/>
    <w:rsid w:val="00E35CD3"/>
    <w:rsid w:val="00E4341F"/>
    <w:rsid w:val="00E44D79"/>
    <w:rsid w:val="00E573DC"/>
    <w:rsid w:val="00E6136A"/>
    <w:rsid w:val="00E71AF0"/>
    <w:rsid w:val="00E74BB9"/>
    <w:rsid w:val="00E75A88"/>
    <w:rsid w:val="00E76D50"/>
    <w:rsid w:val="00E80F9F"/>
    <w:rsid w:val="00E831D9"/>
    <w:rsid w:val="00E942F5"/>
    <w:rsid w:val="00E96712"/>
    <w:rsid w:val="00EA0725"/>
    <w:rsid w:val="00EA5E9D"/>
    <w:rsid w:val="00EB33EC"/>
    <w:rsid w:val="00EB5EC8"/>
    <w:rsid w:val="00EB7E79"/>
    <w:rsid w:val="00EC4AD0"/>
    <w:rsid w:val="00EE2FBE"/>
    <w:rsid w:val="00EE5E13"/>
    <w:rsid w:val="00EE7D3C"/>
    <w:rsid w:val="00EF7424"/>
    <w:rsid w:val="00F16440"/>
    <w:rsid w:val="00F171F0"/>
    <w:rsid w:val="00F23F45"/>
    <w:rsid w:val="00F3417D"/>
    <w:rsid w:val="00F45207"/>
    <w:rsid w:val="00F453B5"/>
    <w:rsid w:val="00F51F9C"/>
    <w:rsid w:val="00F537F4"/>
    <w:rsid w:val="00F6331D"/>
    <w:rsid w:val="00F659AD"/>
    <w:rsid w:val="00F7198F"/>
    <w:rsid w:val="00FC0E37"/>
    <w:rsid w:val="00FC35AE"/>
    <w:rsid w:val="00FC6778"/>
    <w:rsid w:val="00FD13F2"/>
    <w:rsid w:val="00FD6C9F"/>
    <w:rsid w:val="00FE1FD5"/>
    <w:rsid w:val="00FF5135"/>
    <w:rsid w:val="00FF7194"/>
    <w:rsid w:val="00FF7666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63D7D4"/>
  <w15:chartTrackingRefBased/>
  <w15:docId w15:val="{744083FD-4AF1-4CAA-9EEA-D9FF7B51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37A"/>
    <w:pPr>
      <w:spacing w:line="36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PargrafodaLista"/>
    <w:link w:val="Ttulo1Char"/>
    <w:autoRedefine/>
    <w:uiPriority w:val="9"/>
    <w:qFormat/>
    <w:rsid w:val="00282CCC"/>
    <w:pPr>
      <w:numPr>
        <w:numId w:val="4"/>
      </w:numPr>
      <w:spacing w:before="160"/>
      <w:ind w:left="432"/>
      <w:outlineLvl w:val="0"/>
    </w:pPr>
    <w:rPr>
      <w:b/>
      <w:color w:val="132869"/>
    </w:rPr>
  </w:style>
  <w:style w:type="paragraph" w:styleId="Ttulo2">
    <w:name w:val="heading 2"/>
    <w:basedOn w:val="PargrafodaLista"/>
    <w:link w:val="Ttulo2Char"/>
    <w:autoRedefine/>
    <w:uiPriority w:val="9"/>
    <w:unhideWhenUsed/>
    <w:qFormat/>
    <w:rsid w:val="00E44D79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i/>
      <w:color w:val="132869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CCC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71B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471B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471B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471B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C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C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CCC"/>
    <w:rPr>
      <w:rFonts w:ascii="Arial" w:hAnsi="Arial"/>
      <w:b/>
      <w:color w:val="132869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44D79"/>
    <w:rPr>
      <w:rFonts w:ascii="Arial" w:eastAsiaTheme="majorEastAsia" w:hAnsi="Arial" w:cstheme="majorBidi"/>
      <w:i/>
      <w:color w:val="132869"/>
      <w:sz w:val="20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44D79"/>
    <w:pPr>
      <w:spacing w:after="0"/>
      <w:contextualSpacing/>
      <w:jc w:val="center"/>
    </w:pPr>
    <w:rPr>
      <w:rFonts w:eastAsiaTheme="majorEastAsia" w:cstheme="majorBidi"/>
      <w:b/>
      <w:color w:val="132869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4D79"/>
    <w:rPr>
      <w:rFonts w:ascii="Arial" w:eastAsiaTheme="majorEastAsia" w:hAnsi="Arial" w:cstheme="majorBidi"/>
      <w:b/>
      <w:color w:val="132869"/>
      <w:spacing w:val="-10"/>
      <w:kern w:val="28"/>
      <w:sz w:val="3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282CCC"/>
    <w:rPr>
      <w:rFonts w:ascii="Arial" w:eastAsiaTheme="majorEastAsia" w:hAnsi="Arial" w:cstheme="majorBidi"/>
      <w:color w:val="1F3763" w:themeColor="accent1" w:themeShade="7F"/>
      <w:sz w:val="20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53B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2C54"/>
    <w:pPr>
      <w:tabs>
        <w:tab w:val="left" w:pos="660"/>
        <w:tab w:val="right" w:leader="dot" w:pos="9061"/>
      </w:tabs>
      <w:spacing w:after="100"/>
    </w:pPr>
    <w:rPr>
      <w:rFonts w:cs="Arial"/>
      <w:b/>
      <w:bCs/>
      <w:noProof/>
      <w:color w:val="132869"/>
    </w:rPr>
  </w:style>
  <w:style w:type="character" w:styleId="Hyperlink">
    <w:name w:val="Hyperlink"/>
    <w:basedOn w:val="Fontepargpadro"/>
    <w:uiPriority w:val="99"/>
    <w:unhideWhenUsed/>
    <w:rsid w:val="00F453B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471BC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9471BC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9471B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9471BC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9471BC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9471BC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1B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471BC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9471BC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9471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71BC"/>
    <w:rPr>
      <w:rFonts w:ascii="Arial" w:hAnsi="Arial"/>
      <w:i/>
      <w:iCs/>
      <w:color w:val="404040" w:themeColor="text1" w:themeTint="BF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71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71BC"/>
    <w:rPr>
      <w:rFonts w:ascii="Arial" w:hAnsi="Arial"/>
      <w:i/>
      <w:iCs/>
      <w:color w:val="4472C4" w:themeColor="accent1"/>
      <w:sz w:val="20"/>
    </w:rPr>
  </w:style>
  <w:style w:type="character" w:styleId="RefernciaSutil">
    <w:name w:val="Subtle Reference"/>
    <w:basedOn w:val="Fontepargpadro"/>
    <w:uiPriority w:val="31"/>
    <w:qFormat/>
    <w:rsid w:val="009471BC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9471BC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9471BC"/>
    <w:rPr>
      <w:b/>
      <w:bCs/>
      <w:i/>
      <w:iCs/>
      <w:spacing w:val="5"/>
    </w:rPr>
  </w:style>
  <w:style w:type="table" w:styleId="Tabelacomgrade">
    <w:name w:val="Table Grid"/>
    <w:basedOn w:val="Tabelanormal"/>
    <w:uiPriority w:val="39"/>
    <w:rsid w:val="00095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-nfase5">
    <w:name w:val="List Table 2 Accent 5"/>
    <w:basedOn w:val="Tabelanormal"/>
    <w:uiPriority w:val="47"/>
    <w:rsid w:val="000958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1">
    <w:name w:val="Grid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1">
    <w:name w:val="List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7Colorida-nfase1">
    <w:name w:val="Grid Table 7 Colorful Accent 1"/>
    <w:basedOn w:val="Tabelanormal"/>
    <w:uiPriority w:val="52"/>
    <w:rsid w:val="00C27A9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8F1F78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i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E1FD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75741"/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1F78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F78"/>
    <w:rPr>
      <w:rFonts w:ascii="Arial" w:hAnsi="Arial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A744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A272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1326B0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sz w:val="23"/>
      <w:szCs w:val="23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326B0"/>
    <w:rPr>
      <w:rFonts w:ascii="Arial" w:eastAsia="Arial" w:hAnsi="Arial" w:cs="Arial"/>
      <w:sz w:val="23"/>
      <w:szCs w:val="23"/>
      <w:lang w:val="pt-PT" w:eastAsia="pt-PT" w:bidi="pt-PT"/>
    </w:rPr>
  </w:style>
  <w:style w:type="character" w:customStyle="1" w:styleId="fontstyle01">
    <w:name w:val="fontstyle01"/>
    <w:basedOn w:val="Fontepargpadro"/>
    <w:rsid w:val="0056068A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der%20SINERGIA\Documents\Modelos%20Personalizados%20do%20Office\Folha%20Padrao%20com%20sum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31B87-9616-4A72-A1DF-842617B3B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Folha Padrao com sumario</Template>
  <TotalTime>100</TotalTime>
  <Pages>3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 SINERGIA</dc:creator>
  <cp:keywords/>
  <dc:description/>
  <cp:lastModifiedBy>Yuri Mello</cp:lastModifiedBy>
  <cp:revision>2</cp:revision>
  <cp:lastPrinted>2021-06-14T18:13:00Z</cp:lastPrinted>
  <dcterms:created xsi:type="dcterms:W3CDTF">2020-11-13T17:58:00Z</dcterms:created>
  <dcterms:modified xsi:type="dcterms:W3CDTF">2022-09-30T16:40:00Z</dcterms:modified>
</cp:coreProperties>
</file>